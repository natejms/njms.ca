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684" w:rsidRDefault="00D50684" w:rsidP="00D50684">
      <w:pPr>
        <w:pStyle w:val="Titre1"/>
        <w:rPr>
          <w:lang w:val="fr-CA"/>
        </w:rPr>
      </w:pPr>
      <w:r>
        <w:rPr>
          <w:lang w:val="fr-CA"/>
        </w:rPr>
        <w:t>Alexandre le Grand</w:t>
      </w:r>
    </w:p>
    <w:p w:rsidR="00397D07" w:rsidRDefault="00D50684" w:rsidP="00D50684">
      <w:pPr>
        <w:pStyle w:val="Titre2"/>
        <w:rPr>
          <w:lang w:val="fr-CA"/>
        </w:rPr>
      </w:pPr>
      <w:r>
        <w:rPr>
          <w:lang w:val="fr-CA"/>
        </w:rPr>
        <w:t>L’enfance</w:t>
      </w:r>
    </w:p>
    <w:p w:rsidR="00324FA9" w:rsidRPr="00324FA9" w:rsidRDefault="00324FA9" w:rsidP="00324FA9">
      <w:pPr>
        <w:rPr>
          <w:lang w:val="fr-C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50684" w:rsidTr="00D50684">
        <w:trPr>
          <w:trHeight w:val="657"/>
        </w:trPr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  <w:r>
              <w:rPr>
                <w:lang w:val="fr-CA"/>
              </w:rPr>
              <w:t>Alexandre le Grand</w:t>
            </w:r>
          </w:p>
        </w:tc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  <w:r>
              <w:rPr>
                <w:lang w:val="fr-CA"/>
              </w:rPr>
              <w:t>Roi de la Macédoine, né le 20 juin, 356, nord du mont Olympus en Macédoine</w:t>
            </w:r>
          </w:p>
        </w:tc>
      </w:tr>
      <w:tr w:rsidR="00D50684" w:rsidTr="00D50684">
        <w:trPr>
          <w:trHeight w:val="540"/>
        </w:trPr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  <w:r>
              <w:rPr>
                <w:lang w:val="fr-CA"/>
              </w:rPr>
              <w:t>Olympias</w:t>
            </w:r>
          </w:p>
        </w:tc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  <w:r>
              <w:rPr>
                <w:lang w:val="fr-CA"/>
              </w:rPr>
              <w:t>La mère d’Alexandre le Grand</w:t>
            </w:r>
          </w:p>
        </w:tc>
      </w:tr>
      <w:tr w:rsidR="00D50684" w:rsidTr="00D50684">
        <w:trPr>
          <w:trHeight w:val="720"/>
        </w:trPr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  <w:r>
              <w:rPr>
                <w:lang w:val="fr-CA"/>
              </w:rPr>
              <w:t>Roi Philip le II</w:t>
            </w:r>
          </w:p>
        </w:tc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  <w:r>
              <w:rPr>
                <w:lang w:val="fr-CA"/>
              </w:rPr>
              <w:t>Un roi de la Macédoine très puissant autour le Grèce</w:t>
            </w:r>
          </w:p>
        </w:tc>
      </w:tr>
      <w:tr w:rsidR="00D50684" w:rsidTr="00D50684">
        <w:trPr>
          <w:trHeight w:val="450"/>
        </w:trPr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Hephaestus</w:t>
            </w:r>
            <w:proofErr w:type="spellEnd"/>
          </w:p>
        </w:tc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  <w:r>
              <w:rPr>
                <w:lang w:val="fr-CA"/>
              </w:rPr>
              <w:t>L’ami d’Alexandre le Grand</w:t>
            </w:r>
          </w:p>
        </w:tc>
      </w:tr>
      <w:tr w:rsidR="00D50684" w:rsidTr="00D50684"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  <w:r>
              <w:rPr>
                <w:lang w:val="fr-CA"/>
              </w:rPr>
              <w:t>L’éducation d’Alexandre le Grand</w:t>
            </w:r>
          </w:p>
        </w:tc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  <w:r>
              <w:rPr>
                <w:lang w:val="fr-CA"/>
              </w:rPr>
              <w:t xml:space="preserve">Avec </w:t>
            </w:r>
            <w:proofErr w:type="spellStart"/>
            <w:r>
              <w:rPr>
                <w:lang w:val="fr-CA"/>
              </w:rPr>
              <w:t>Artistotle</w:t>
            </w:r>
            <w:proofErr w:type="spellEnd"/>
            <w:r>
              <w:rPr>
                <w:lang w:val="fr-CA"/>
              </w:rPr>
              <w:t xml:space="preserve"> à l’âge de 13.</w:t>
            </w:r>
          </w:p>
          <w:p w:rsidR="00D50684" w:rsidRDefault="00D50684" w:rsidP="00D50684">
            <w:pPr>
              <w:rPr>
                <w:lang w:val="fr-CA"/>
              </w:rPr>
            </w:pPr>
            <w:r>
              <w:rPr>
                <w:lang w:val="fr-CA"/>
              </w:rPr>
              <w:t>Les mathématiques, géographie, la médecine et le Homer Iliad.</w:t>
            </w:r>
          </w:p>
        </w:tc>
      </w:tr>
      <w:tr w:rsidR="00D50684" w:rsidTr="00D50684"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</w:p>
        </w:tc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</w:p>
        </w:tc>
      </w:tr>
    </w:tbl>
    <w:p w:rsidR="00D50684" w:rsidRPr="00D50684" w:rsidRDefault="00D50684" w:rsidP="00D50684">
      <w:pPr>
        <w:rPr>
          <w:lang w:val="fr-CA"/>
        </w:rPr>
      </w:pPr>
      <w:r w:rsidRPr="00D50684">
        <w:rPr>
          <w:lang w:val="fr-FR"/>
        </w:rPr>
        <w:t>Alexandre a passé la plupart de son enfance avec sa mère Olympias, parce que son père Roi Philip le II était au guerre ou entrain de gouverné le Macédoine.</w:t>
      </w:r>
    </w:p>
    <w:p w:rsidR="00324FA9" w:rsidRPr="00324FA9" w:rsidRDefault="00D50684" w:rsidP="00324FA9">
      <w:pPr>
        <w:pStyle w:val="Titre3"/>
        <w:rPr>
          <w:lang w:val="fr-CA"/>
        </w:rPr>
      </w:pPr>
      <w:r>
        <w:rPr>
          <w:lang w:val="fr-CA"/>
        </w:rPr>
        <w:t>Homer Iliad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50684" w:rsidTr="00D50684">
        <w:trPr>
          <w:trHeight w:val="765"/>
        </w:trPr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  <w:r>
              <w:rPr>
                <w:lang w:val="fr-CA"/>
              </w:rPr>
              <w:t>Homer Iliad</w:t>
            </w:r>
          </w:p>
        </w:tc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  <w:r>
              <w:rPr>
                <w:lang w:val="fr-CA"/>
              </w:rPr>
              <w:t xml:space="preserve">L’histoire d’Achilles et </w:t>
            </w:r>
            <w:proofErr w:type="spellStart"/>
            <w:r>
              <w:rPr>
                <w:lang w:val="fr-CA"/>
              </w:rPr>
              <w:t>Patroclus</w:t>
            </w:r>
            <w:proofErr w:type="spellEnd"/>
            <w:r>
              <w:rPr>
                <w:lang w:val="fr-CA"/>
              </w:rPr>
              <w:t xml:space="preserve"> durant la guerre de Troie</w:t>
            </w:r>
          </w:p>
        </w:tc>
      </w:tr>
      <w:tr w:rsidR="00D50684" w:rsidTr="00D50684"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  <w:r>
              <w:rPr>
                <w:lang w:val="fr-CA"/>
              </w:rPr>
              <w:t xml:space="preserve">La mort d’Achilles et </w:t>
            </w:r>
            <w:proofErr w:type="spellStart"/>
            <w:r>
              <w:rPr>
                <w:lang w:val="fr-CA"/>
              </w:rPr>
              <w:t>Patroclus</w:t>
            </w:r>
            <w:proofErr w:type="spellEnd"/>
          </w:p>
        </w:tc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  <w:r>
              <w:rPr>
                <w:lang w:val="fr-CA"/>
              </w:rPr>
              <w:t>Tués en bataille.</w:t>
            </w:r>
          </w:p>
          <w:p w:rsidR="00D50684" w:rsidRDefault="00D50684" w:rsidP="00D50684">
            <w:pPr>
              <w:rPr>
                <w:lang w:val="fr-CA"/>
              </w:rPr>
            </w:pPr>
            <w:r>
              <w:rPr>
                <w:lang w:val="fr-CA"/>
              </w:rPr>
              <w:t xml:space="preserve">À cause de leur courage, ils étaient </w:t>
            </w:r>
            <w:proofErr w:type="gramStart"/>
            <w:r>
              <w:rPr>
                <w:lang w:val="fr-CA"/>
              </w:rPr>
              <w:t>données</w:t>
            </w:r>
            <w:proofErr w:type="gramEnd"/>
            <w:r>
              <w:rPr>
                <w:lang w:val="fr-CA"/>
              </w:rPr>
              <w:t xml:space="preserve"> les pouvoirs des dieux.</w:t>
            </w:r>
          </w:p>
        </w:tc>
      </w:tr>
    </w:tbl>
    <w:p w:rsidR="00D50684" w:rsidRPr="00D50684" w:rsidRDefault="00D50684" w:rsidP="00D50684">
      <w:pPr>
        <w:rPr>
          <w:lang w:val="fr-CA"/>
        </w:rPr>
      </w:pPr>
    </w:p>
    <w:p w:rsidR="00D50684" w:rsidRPr="00D50684" w:rsidRDefault="00D50684" w:rsidP="00D50684">
      <w:pPr>
        <w:rPr>
          <w:lang w:val="fr-CA"/>
        </w:rPr>
      </w:pPr>
      <w:r w:rsidRPr="00D50684">
        <w:rPr>
          <w:lang w:val="fr-FR"/>
        </w:rPr>
        <w:t>Cette histoire a influencé Alexandre beaucoup</w:t>
      </w:r>
    </w:p>
    <w:p w:rsidR="00D50684" w:rsidRDefault="00D50684" w:rsidP="00D50684">
      <w:pPr>
        <w:pStyle w:val="Titre2"/>
        <w:rPr>
          <w:lang w:val="fr-CA"/>
        </w:rPr>
      </w:pPr>
      <w:r>
        <w:rPr>
          <w:lang w:val="fr-CA"/>
        </w:rPr>
        <w:t>La mort de Philip II</w:t>
      </w:r>
    </w:p>
    <w:p w:rsidR="00324FA9" w:rsidRPr="00324FA9" w:rsidRDefault="00324FA9" w:rsidP="00324FA9">
      <w:pPr>
        <w:rPr>
          <w:lang w:val="fr-C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50684" w:rsidTr="003F55CF">
        <w:trPr>
          <w:trHeight w:val="720"/>
        </w:trPr>
        <w:tc>
          <w:tcPr>
            <w:tcW w:w="4675" w:type="dxa"/>
          </w:tcPr>
          <w:p w:rsidR="00D50684" w:rsidRDefault="00D50684" w:rsidP="00D50684">
            <w:pPr>
              <w:rPr>
                <w:lang w:val="fr-CA"/>
              </w:rPr>
            </w:pPr>
            <w:r>
              <w:rPr>
                <w:lang w:val="fr-CA"/>
              </w:rPr>
              <w:t>L’assassinat de Philip II</w:t>
            </w:r>
          </w:p>
        </w:tc>
        <w:tc>
          <w:tcPr>
            <w:tcW w:w="4675" w:type="dxa"/>
          </w:tcPr>
          <w:p w:rsidR="00D50684" w:rsidRDefault="003F55CF" w:rsidP="00D50684">
            <w:pPr>
              <w:rPr>
                <w:lang w:val="fr-CA"/>
              </w:rPr>
            </w:pPr>
            <w:r>
              <w:rPr>
                <w:lang w:val="fr-CA"/>
              </w:rPr>
              <w:t>Par un de ses gardes de corps quand Alexandre était à l’âge de 21</w:t>
            </w:r>
          </w:p>
        </w:tc>
      </w:tr>
      <w:tr w:rsidR="003F55CF" w:rsidTr="003F55CF">
        <w:trPr>
          <w:trHeight w:val="990"/>
        </w:trPr>
        <w:tc>
          <w:tcPr>
            <w:tcW w:w="4675" w:type="dxa"/>
          </w:tcPr>
          <w:p w:rsidR="003F55CF" w:rsidRDefault="003F55CF" w:rsidP="00D50684">
            <w:pPr>
              <w:rPr>
                <w:lang w:val="fr-CA"/>
              </w:rPr>
            </w:pPr>
            <w:r>
              <w:rPr>
                <w:lang w:val="fr-CA"/>
              </w:rPr>
              <w:t>Les conséquents du mort de Philip II</w:t>
            </w:r>
          </w:p>
        </w:tc>
        <w:tc>
          <w:tcPr>
            <w:tcW w:w="4675" w:type="dxa"/>
          </w:tcPr>
          <w:p w:rsidR="003F55CF" w:rsidRDefault="003F55CF" w:rsidP="00D50684">
            <w:pPr>
              <w:rPr>
                <w:lang w:val="fr-CA"/>
              </w:rPr>
            </w:pPr>
            <w:r>
              <w:rPr>
                <w:lang w:val="fr-CA"/>
              </w:rPr>
              <w:t>Les autres cités-états de la Grèce n’aimait pas Alexandre comme roi de la Macédoine, donc qu’ils ont déclaré la guerre.</w:t>
            </w:r>
          </w:p>
        </w:tc>
      </w:tr>
    </w:tbl>
    <w:p w:rsidR="00324FA9" w:rsidRDefault="00324FA9" w:rsidP="003F55CF">
      <w:pPr>
        <w:rPr>
          <w:lang w:val="fr-FR"/>
        </w:rPr>
      </w:pPr>
    </w:p>
    <w:p w:rsidR="00D50684" w:rsidRPr="00D50684" w:rsidRDefault="00D50684" w:rsidP="003F55CF">
      <w:pPr>
        <w:rPr>
          <w:lang w:val="fr-CA"/>
        </w:rPr>
      </w:pPr>
      <w:bookmarkStart w:id="0" w:name="_GoBack"/>
      <w:bookmarkEnd w:id="0"/>
      <w:r w:rsidRPr="00D50684">
        <w:rPr>
          <w:lang w:val="fr-FR"/>
        </w:rPr>
        <w:t>Pour contrôler ses peuple, Alexandre est allé au Thèbes et avait pillé la grande ville et vendu les survivants en l’esclavages pour faire un exemple aux autres payes.</w:t>
      </w:r>
    </w:p>
    <w:p w:rsidR="00D50684" w:rsidRDefault="00D50684" w:rsidP="00D50684">
      <w:pPr>
        <w:pStyle w:val="Titre2"/>
        <w:rPr>
          <w:lang w:val="fr-CA"/>
        </w:rPr>
      </w:pPr>
      <w:r>
        <w:rPr>
          <w:lang w:val="fr-CA"/>
        </w:rPr>
        <w:t>La conquête de Perses</w:t>
      </w:r>
    </w:p>
    <w:p w:rsidR="00324FA9" w:rsidRPr="00324FA9" w:rsidRDefault="00324FA9" w:rsidP="00324FA9">
      <w:pPr>
        <w:rPr>
          <w:lang w:val="fr-C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5CF" w:rsidTr="003F55CF">
        <w:tc>
          <w:tcPr>
            <w:tcW w:w="4675" w:type="dxa"/>
          </w:tcPr>
          <w:p w:rsidR="003F55CF" w:rsidRDefault="003F55CF" w:rsidP="003F55CF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Le but d’Alexandre</w:t>
            </w:r>
          </w:p>
        </w:tc>
        <w:tc>
          <w:tcPr>
            <w:tcW w:w="4675" w:type="dxa"/>
          </w:tcPr>
          <w:p w:rsidR="003F55CF" w:rsidRDefault="003F55CF" w:rsidP="003F55CF">
            <w:pPr>
              <w:rPr>
                <w:lang w:val="fr-CA"/>
              </w:rPr>
            </w:pPr>
            <w:r>
              <w:rPr>
                <w:lang w:val="fr-CA"/>
              </w:rPr>
              <w:t>De conquérir toute la terre connue</w:t>
            </w:r>
          </w:p>
          <w:p w:rsidR="003F55CF" w:rsidRDefault="003F55CF" w:rsidP="003F55CF">
            <w:pPr>
              <w:rPr>
                <w:lang w:val="fr-CA"/>
              </w:rPr>
            </w:pPr>
          </w:p>
        </w:tc>
      </w:tr>
      <w:tr w:rsidR="003F55CF" w:rsidTr="003F55CF">
        <w:trPr>
          <w:trHeight w:val="720"/>
        </w:trPr>
        <w:tc>
          <w:tcPr>
            <w:tcW w:w="4675" w:type="dxa"/>
          </w:tcPr>
          <w:p w:rsidR="003F55CF" w:rsidRDefault="003F55CF" w:rsidP="003F55CF">
            <w:pPr>
              <w:rPr>
                <w:lang w:val="fr-CA"/>
              </w:rPr>
            </w:pPr>
            <w:r>
              <w:rPr>
                <w:lang w:val="fr-CA"/>
              </w:rPr>
              <w:t>Le but de la conquête de Perses</w:t>
            </w:r>
          </w:p>
        </w:tc>
        <w:tc>
          <w:tcPr>
            <w:tcW w:w="4675" w:type="dxa"/>
          </w:tcPr>
          <w:p w:rsidR="003F55CF" w:rsidRDefault="003F55CF" w:rsidP="003F55CF">
            <w:pPr>
              <w:rPr>
                <w:lang w:val="fr-CA"/>
              </w:rPr>
            </w:pPr>
            <w:r>
              <w:rPr>
                <w:lang w:val="fr-CA"/>
              </w:rPr>
              <w:t>Il pensait que s’il peut faire un accomplissement comme Achilles à Troie, il peut devenir un dieu</w:t>
            </w:r>
          </w:p>
        </w:tc>
      </w:tr>
      <w:tr w:rsidR="003F55CF" w:rsidTr="003F55CF">
        <w:tc>
          <w:tcPr>
            <w:tcW w:w="4675" w:type="dxa"/>
          </w:tcPr>
          <w:p w:rsidR="003F55CF" w:rsidRDefault="003F55CF" w:rsidP="003F55CF">
            <w:pPr>
              <w:rPr>
                <w:lang w:val="fr-CA"/>
              </w:rPr>
            </w:pPr>
            <w:r>
              <w:rPr>
                <w:lang w:val="fr-CA"/>
              </w:rPr>
              <w:t>Le commencement de la conquête de Perses</w:t>
            </w:r>
          </w:p>
        </w:tc>
        <w:tc>
          <w:tcPr>
            <w:tcW w:w="4675" w:type="dxa"/>
          </w:tcPr>
          <w:p w:rsidR="003F55CF" w:rsidRDefault="003F55CF" w:rsidP="003F55CF">
            <w:pPr>
              <w:rPr>
                <w:lang w:val="fr-CA"/>
              </w:rPr>
            </w:pPr>
            <w:r>
              <w:rPr>
                <w:lang w:val="fr-CA"/>
              </w:rPr>
              <w:t>Le printemps de 334 av. J-C</w:t>
            </w:r>
          </w:p>
          <w:p w:rsidR="003F55CF" w:rsidRDefault="003F55CF" w:rsidP="003F55CF">
            <w:pPr>
              <w:rPr>
                <w:lang w:val="fr-CA"/>
              </w:rPr>
            </w:pPr>
            <w:r>
              <w:rPr>
                <w:lang w:val="fr-CA"/>
              </w:rPr>
              <w:t>48 000 soldats grecs contre l’armé de Perse avec 200 000 à 500 000 soldates</w:t>
            </w:r>
          </w:p>
          <w:p w:rsidR="003F55CF" w:rsidRDefault="003F55CF" w:rsidP="003F55CF">
            <w:pPr>
              <w:rPr>
                <w:lang w:val="fr-CA"/>
              </w:rPr>
            </w:pPr>
          </w:p>
        </w:tc>
      </w:tr>
      <w:tr w:rsidR="003F55CF" w:rsidTr="003F55CF">
        <w:tc>
          <w:tcPr>
            <w:tcW w:w="4675" w:type="dxa"/>
          </w:tcPr>
          <w:p w:rsidR="003F55CF" w:rsidRDefault="003F55CF" w:rsidP="003F55CF">
            <w:pPr>
              <w:rPr>
                <w:lang w:val="fr-CA"/>
              </w:rPr>
            </w:pPr>
            <w:r>
              <w:rPr>
                <w:lang w:val="fr-CA"/>
              </w:rPr>
              <w:t>La bataille d’Issus</w:t>
            </w:r>
          </w:p>
        </w:tc>
        <w:tc>
          <w:tcPr>
            <w:tcW w:w="4675" w:type="dxa"/>
          </w:tcPr>
          <w:p w:rsidR="003F55CF" w:rsidRDefault="003F55CF" w:rsidP="003F55CF">
            <w:pPr>
              <w:rPr>
                <w:lang w:val="fr-CA"/>
              </w:rPr>
            </w:pPr>
            <w:r>
              <w:rPr>
                <w:lang w:val="fr-CA"/>
              </w:rPr>
              <w:t>Novembre 333 av. J-C</w:t>
            </w:r>
          </w:p>
          <w:p w:rsidR="003F55CF" w:rsidRDefault="003F55CF" w:rsidP="003F55CF">
            <w:pPr>
              <w:rPr>
                <w:lang w:val="fr-CA"/>
              </w:rPr>
            </w:pPr>
            <w:r>
              <w:rPr>
                <w:lang w:val="fr-CA"/>
              </w:rPr>
              <w:t>Alexandre était la victoire et a devenu roi du Perse.</w:t>
            </w:r>
          </w:p>
        </w:tc>
      </w:tr>
    </w:tbl>
    <w:p w:rsidR="00D50684" w:rsidRDefault="00D50684" w:rsidP="00D50684">
      <w:pPr>
        <w:pStyle w:val="Titre2"/>
        <w:rPr>
          <w:lang w:val="fr-CA"/>
        </w:rPr>
      </w:pPr>
      <w:r>
        <w:rPr>
          <w:lang w:val="fr-CA"/>
        </w:rPr>
        <w:t>Roxanne</w:t>
      </w:r>
    </w:p>
    <w:p w:rsidR="00324FA9" w:rsidRPr="00324FA9" w:rsidRDefault="00324FA9" w:rsidP="00324FA9">
      <w:pPr>
        <w:rPr>
          <w:lang w:val="fr-C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5CF" w:rsidTr="003F55CF">
        <w:tc>
          <w:tcPr>
            <w:tcW w:w="4675" w:type="dxa"/>
          </w:tcPr>
          <w:p w:rsidR="003F55CF" w:rsidRDefault="003F55CF" w:rsidP="003F55CF">
            <w:pPr>
              <w:rPr>
                <w:lang w:val="fr-CA"/>
              </w:rPr>
            </w:pPr>
            <w:r>
              <w:rPr>
                <w:lang w:val="fr-CA"/>
              </w:rPr>
              <w:t>Roxanne</w:t>
            </w:r>
          </w:p>
        </w:tc>
        <w:tc>
          <w:tcPr>
            <w:tcW w:w="4675" w:type="dxa"/>
          </w:tcPr>
          <w:p w:rsidR="003F55CF" w:rsidRDefault="003F55CF" w:rsidP="003F55CF">
            <w:pPr>
              <w:rPr>
                <w:lang w:val="fr-CA"/>
              </w:rPr>
            </w:pPr>
            <w:r>
              <w:rPr>
                <w:lang w:val="fr-CA"/>
              </w:rPr>
              <w:t>Rencontré par Alexandre en 327 av. J-C</w:t>
            </w:r>
          </w:p>
          <w:p w:rsidR="003F55CF" w:rsidRDefault="003F55CF" w:rsidP="003F55CF">
            <w:pPr>
              <w:rPr>
                <w:lang w:val="fr-CA"/>
              </w:rPr>
            </w:pPr>
            <w:r>
              <w:rPr>
                <w:lang w:val="fr-CA"/>
              </w:rPr>
              <w:t>Elle a accompagné Alexandre pendant sa conquête de l’est</w:t>
            </w:r>
          </w:p>
        </w:tc>
      </w:tr>
    </w:tbl>
    <w:p w:rsidR="00D50684" w:rsidRDefault="00D50684" w:rsidP="00D50684">
      <w:pPr>
        <w:pStyle w:val="Titre2"/>
        <w:rPr>
          <w:lang w:val="fr-CA"/>
        </w:rPr>
      </w:pPr>
      <w:r>
        <w:rPr>
          <w:lang w:val="fr-CA"/>
        </w:rPr>
        <w:t>La Malaria</w:t>
      </w:r>
    </w:p>
    <w:p w:rsidR="00324FA9" w:rsidRPr="00324FA9" w:rsidRDefault="00324FA9" w:rsidP="00324FA9">
      <w:pPr>
        <w:rPr>
          <w:lang w:val="fr-CA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F55CF" w:rsidTr="00324FA9">
        <w:tc>
          <w:tcPr>
            <w:tcW w:w="4675" w:type="dxa"/>
          </w:tcPr>
          <w:p w:rsidR="003F55CF" w:rsidRDefault="003F55CF" w:rsidP="003F55CF">
            <w:pPr>
              <w:rPr>
                <w:lang w:val="fr-CA"/>
              </w:rPr>
            </w:pPr>
            <w:r>
              <w:rPr>
                <w:lang w:val="fr-CA"/>
              </w:rPr>
              <w:t>La malaria dans l’armé d’Alexandre</w:t>
            </w:r>
          </w:p>
        </w:tc>
        <w:tc>
          <w:tcPr>
            <w:tcW w:w="4675" w:type="dxa"/>
          </w:tcPr>
          <w:p w:rsidR="003F55CF" w:rsidRPr="00324FA9" w:rsidRDefault="00324FA9" w:rsidP="00324FA9">
            <w:pPr>
              <w:spacing w:after="160" w:line="259" w:lineRule="auto"/>
              <w:rPr>
                <w:lang w:val="fr-CA"/>
              </w:rPr>
            </w:pPr>
            <w:r w:rsidRPr="00D50684">
              <w:rPr>
                <w:lang w:val="fr-FR"/>
              </w:rPr>
              <w:t xml:space="preserve">En 323 </w:t>
            </w:r>
            <w:r>
              <w:rPr>
                <w:lang w:val="fr-FR"/>
              </w:rPr>
              <w:t xml:space="preserve">av. J-C, </w:t>
            </w:r>
            <w:r w:rsidRPr="00D50684">
              <w:rPr>
                <w:lang w:val="fr-FR"/>
              </w:rPr>
              <w:t>Alexandre et la plupart de sa armé le Grand a contracté le Malaria.</w:t>
            </w:r>
          </w:p>
        </w:tc>
      </w:tr>
      <w:tr w:rsidR="00324FA9" w:rsidTr="00324FA9">
        <w:tc>
          <w:tcPr>
            <w:tcW w:w="4675" w:type="dxa"/>
          </w:tcPr>
          <w:p w:rsidR="00324FA9" w:rsidRDefault="00324FA9" w:rsidP="003F55CF">
            <w:pPr>
              <w:rPr>
                <w:lang w:val="fr-CA"/>
              </w:rPr>
            </w:pPr>
            <w:r>
              <w:rPr>
                <w:lang w:val="fr-CA"/>
              </w:rPr>
              <w:t>La mort d’Alexandre le Grand</w:t>
            </w:r>
          </w:p>
        </w:tc>
        <w:tc>
          <w:tcPr>
            <w:tcW w:w="4675" w:type="dxa"/>
          </w:tcPr>
          <w:p w:rsidR="00324FA9" w:rsidRPr="00D50684" w:rsidRDefault="00324FA9" w:rsidP="00324FA9">
            <w:pPr>
              <w:rPr>
                <w:lang w:val="fr-FR"/>
              </w:rPr>
            </w:pPr>
            <w:r>
              <w:rPr>
                <w:lang w:val="fr-FR"/>
              </w:rPr>
              <w:t>À Babylon à l’âge de 33.</w:t>
            </w:r>
          </w:p>
        </w:tc>
      </w:tr>
    </w:tbl>
    <w:p w:rsidR="00324FA9" w:rsidRDefault="00324FA9" w:rsidP="00324FA9">
      <w:pPr>
        <w:rPr>
          <w:lang w:val="fr-CA"/>
        </w:rPr>
      </w:pPr>
    </w:p>
    <w:p w:rsidR="00324FA9" w:rsidRDefault="00324FA9" w:rsidP="00324FA9">
      <w:pPr>
        <w:rPr>
          <w:lang w:val="fr-CA"/>
        </w:rPr>
      </w:pPr>
      <w:r>
        <w:rPr>
          <w:lang w:val="fr-CA"/>
        </w:rPr>
        <w:t>Alexandre voulait être tué en bataille comme les guerriers de l’Iliad, mais il était tué par une maladie, loin du champ de bataille</w:t>
      </w:r>
    </w:p>
    <w:p w:rsidR="00324FA9" w:rsidRDefault="00D50684" w:rsidP="00324FA9">
      <w:pPr>
        <w:pStyle w:val="Titre2"/>
        <w:rPr>
          <w:lang w:val="fr-CA"/>
        </w:rPr>
      </w:pPr>
      <w:r>
        <w:rPr>
          <w:lang w:val="fr-CA"/>
        </w:rPr>
        <w:t>L’effet sur la Grèce</w:t>
      </w:r>
    </w:p>
    <w:p w:rsidR="00324FA9" w:rsidRPr="00324FA9" w:rsidRDefault="00324FA9" w:rsidP="00324FA9">
      <w:pPr>
        <w:rPr>
          <w:lang w:val="fr-CA"/>
        </w:rPr>
      </w:pPr>
    </w:p>
    <w:p w:rsidR="00D50684" w:rsidRPr="00D50684" w:rsidRDefault="00D50684" w:rsidP="00D50684">
      <w:pPr>
        <w:numPr>
          <w:ilvl w:val="0"/>
          <w:numId w:val="14"/>
        </w:numPr>
        <w:rPr>
          <w:lang w:val="fr-CA"/>
        </w:rPr>
      </w:pPr>
      <w:r w:rsidRPr="00D50684">
        <w:rPr>
          <w:lang w:val="fr-FR"/>
        </w:rPr>
        <w:t xml:space="preserve">Alexandre avait un grand effet sur le Grèce, il a rependu leurs cultures autour de la terre. Par exemple, la ville d’Alexandria était construite en Égypte et il était très inspiré par l’architecture Grecque </w:t>
      </w:r>
    </w:p>
    <w:p w:rsidR="00D50684" w:rsidRPr="00D50684" w:rsidRDefault="00D50684" w:rsidP="00D50684">
      <w:pPr>
        <w:rPr>
          <w:lang w:val="fr-CA"/>
        </w:rPr>
      </w:pPr>
    </w:p>
    <w:sectPr w:rsidR="00D50684" w:rsidRPr="00D5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703F"/>
    <w:multiLevelType w:val="multilevel"/>
    <w:tmpl w:val="BEB0DC2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4946B0"/>
    <w:multiLevelType w:val="hybridMultilevel"/>
    <w:tmpl w:val="34BC9494"/>
    <w:lvl w:ilvl="0" w:tplc="78362A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BD627F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C8217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462FE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03CF40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B2E537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B72E33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D0A25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D58F8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171B0B7B"/>
    <w:multiLevelType w:val="hybridMultilevel"/>
    <w:tmpl w:val="2FB0FA16"/>
    <w:lvl w:ilvl="0" w:tplc="C84A69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69AFDF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2CE963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66608B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2AEA77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D8E413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7B6E1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D7C32E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006C16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17316DF2"/>
    <w:multiLevelType w:val="hybridMultilevel"/>
    <w:tmpl w:val="7484504A"/>
    <w:lvl w:ilvl="0" w:tplc="AFEEB1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4CF9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47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DE9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0F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26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9CF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568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EE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995879"/>
    <w:multiLevelType w:val="hybridMultilevel"/>
    <w:tmpl w:val="BC64CB5A"/>
    <w:lvl w:ilvl="0" w:tplc="B3FC4B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2ECC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62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421D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484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60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5C9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32F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E7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9D6239C"/>
    <w:multiLevelType w:val="hybridMultilevel"/>
    <w:tmpl w:val="C56E8B18"/>
    <w:lvl w:ilvl="0" w:tplc="8A58D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765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C2D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E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F4C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24DE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60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6E1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6A7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AC92470"/>
    <w:multiLevelType w:val="multilevel"/>
    <w:tmpl w:val="152C8858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B0D4567"/>
    <w:multiLevelType w:val="hybridMultilevel"/>
    <w:tmpl w:val="62CCC03C"/>
    <w:lvl w:ilvl="0" w:tplc="5E263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8C18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D46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FE6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45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7E7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60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683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09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5B03997"/>
    <w:multiLevelType w:val="hybridMultilevel"/>
    <w:tmpl w:val="179E8240"/>
    <w:lvl w:ilvl="0" w:tplc="30520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648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06C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AA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861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4D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045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B69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96A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F307076"/>
    <w:multiLevelType w:val="hybridMultilevel"/>
    <w:tmpl w:val="48AC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47780"/>
    <w:multiLevelType w:val="hybridMultilevel"/>
    <w:tmpl w:val="9C48EDE2"/>
    <w:lvl w:ilvl="0" w:tplc="959E3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24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C7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4E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6089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1E7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69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66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C0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EB0777"/>
    <w:multiLevelType w:val="hybridMultilevel"/>
    <w:tmpl w:val="1FC87BFA"/>
    <w:lvl w:ilvl="0" w:tplc="84B480F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1DA03F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D5083C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F20BA2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1C851E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C24D34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F76F58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1E26DC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164931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2" w15:restartNumberingAfterBreak="0">
    <w:nsid w:val="75B14EBA"/>
    <w:multiLevelType w:val="hybridMultilevel"/>
    <w:tmpl w:val="065076DA"/>
    <w:lvl w:ilvl="0" w:tplc="F2F66DA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91A908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8182A5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B47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BFC7C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1E2541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1084B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B9CFEA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65C463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3" w15:restartNumberingAfterBreak="0">
    <w:nsid w:val="7F972A0B"/>
    <w:multiLevelType w:val="hybridMultilevel"/>
    <w:tmpl w:val="2E9A2AC0"/>
    <w:lvl w:ilvl="0" w:tplc="805248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EC0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1E2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C2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46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FC5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09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8C9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42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  <w:num w:numId="11">
    <w:abstractNumId w:val="5"/>
  </w:num>
  <w:num w:numId="12">
    <w:abstractNumId w:val="13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84"/>
    <w:rsid w:val="001C5182"/>
    <w:rsid w:val="00243D7F"/>
    <w:rsid w:val="00324FA9"/>
    <w:rsid w:val="00397D07"/>
    <w:rsid w:val="003F55CF"/>
    <w:rsid w:val="00754528"/>
    <w:rsid w:val="007A213E"/>
    <w:rsid w:val="008F16A3"/>
    <w:rsid w:val="00B35893"/>
    <w:rsid w:val="00B668D8"/>
    <w:rsid w:val="00C37CF6"/>
    <w:rsid w:val="00D37141"/>
    <w:rsid w:val="00D50684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C1681"/>
  <w15:chartTrackingRefBased/>
  <w15:docId w15:val="{788DE9CA-87F9-494B-9EA8-69BC2C8B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D7F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43D7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3D7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3D7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3D7F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43D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3D7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F51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intense">
    <w:name w:val="Intense Emphasis"/>
    <w:basedOn w:val="Policepardfaut"/>
    <w:uiPriority w:val="21"/>
    <w:qFormat/>
    <w:rsid w:val="00D37141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Paragraphedeliste">
    <w:name w:val="List Paragraph"/>
    <w:basedOn w:val="Normal"/>
    <w:uiPriority w:val="34"/>
    <w:qFormat/>
    <w:rsid w:val="00397D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1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43D7F"/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3D7F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43D7F"/>
    <w:rPr>
      <w:rFonts w:ascii="Times New Roman" w:eastAsiaTheme="minorEastAsia" w:hAnsi="Times New Roman"/>
      <w:color w:val="000000" w:themeColor="tex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1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543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204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66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958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8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8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4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012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7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378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528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63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84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99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50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91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327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29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6892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6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2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1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33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85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925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639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jmsc\Documents\Mod&#232;les%20Office%20personnalis&#233;s\Essay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Essay</Template>
  <TotalTime>25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1</cp:revision>
  <dcterms:created xsi:type="dcterms:W3CDTF">2018-12-03T23:33:00Z</dcterms:created>
  <dcterms:modified xsi:type="dcterms:W3CDTF">2018-12-03T23:59:00Z</dcterms:modified>
</cp:coreProperties>
</file>