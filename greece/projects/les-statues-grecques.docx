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07" w:rsidRPr="00D8274C" w:rsidRDefault="00D8274C" w:rsidP="00D8274C">
      <w:pPr>
        <w:pStyle w:val="Titre1"/>
        <w:rPr>
          <w:lang w:val="fr-CA"/>
        </w:rPr>
      </w:pPr>
      <w:r w:rsidRPr="00D8274C">
        <w:rPr>
          <w:lang w:val="fr-CA"/>
        </w:rPr>
        <w:t>Les Statues de l’Ancienne Grèce</w:t>
      </w:r>
    </w:p>
    <w:p w:rsidR="00D8274C" w:rsidRPr="00D8274C" w:rsidRDefault="00D8274C" w:rsidP="00D8274C">
      <w:pPr>
        <w:rPr>
          <w:lang w:val="fr-CA"/>
        </w:rPr>
      </w:pPr>
      <w:r w:rsidRPr="00D8274C">
        <w:rPr>
          <w:lang w:val="fr-CA"/>
        </w:rPr>
        <w:t xml:space="preserve">La sculpture grecque </w:t>
      </w:r>
      <w:r w:rsidRPr="00D8274C">
        <w:rPr>
          <w:lang w:val="fr-CA"/>
        </w:rPr>
        <w:t xml:space="preserve">était </w:t>
      </w:r>
      <w:r w:rsidRPr="00D8274C">
        <w:rPr>
          <w:lang w:val="fr-CA"/>
        </w:rPr>
        <w:t>censée</w:t>
      </w:r>
      <w:r w:rsidRPr="00D8274C">
        <w:rPr>
          <w:lang w:val="fr-CA"/>
        </w:rPr>
        <w:t xml:space="preserve"> montrer la </w:t>
      </w:r>
      <w:r w:rsidRPr="00D8274C">
        <w:rPr>
          <w:lang w:val="fr-CA"/>
        </w:rPr>
        <w:t>perfection. Ils voulaient</w:t>
      </w:r>
      <w:r w:rsidRPr="00D8274C">
        <w:rPr>
          <w:lang w:val="fr-CA"/>
        </w:rPr>
        <w:t xml:space="preserve"> créer des images d’humains </w:t>
      </w:r>
      <w:r w:rsidRPr="00D8274C">
        <w:rPr>
          <w:lang w:val="fr-CA"/>
        </w:rPr>
        <w:t>p</w:t>
      </w:r>
      <w:r w:rsidRPr="00D8274C">
        <w:rPr>
          <w:lang w:val="fr-CA"/>
        </w:rPr>
        <w:t xml:space="preserve">resque parfaits. Contrairement aux Romans. Les </w:t>
      </w:r>
      <w:r w:rsidRPr="00D8274C">
        <w:rPr>
          <w:lang w:val="fr-CA"/>
        </w:rPr>
        <w:t>Grecs</w:t>
      </w:r>
      <w:r w:rsidRPr="00D8274C">
        <w:rPr>
          <w:lang w:val="fr-CA"/>
        </w:rPr>
        <w:t xml:space="preserve"> n’ont jamais montré d’imperfections humaines dans leur travaille.</w:t>
      </w:r>
    </w:p>
    <w:p w:rsidR="00D8274C" w:rsidRPr="00D8274C" w:rsidRDefault="00D8274C" w:rsidP="00D8274C">
      <w:pPr>
        <w:rPr>
          <w:lang w:val="fr-CA"/>
        </w:rPr>
      </w:pPr>
    </w:p>
    <w:p w:rsidR="00D8274C" w:rsidRDefault="00D8274C" w:rsidP="00D8274C">
      <w:pPr>
        <w:pStyle w:val="Titre2"/>
        <w:rPr>
          <w:lang w:val="fr-CA"/>
        </w:rPr>
      </w:pPr>
      <w:r w:rsidRPr="00D8274C">
        <w:rPr>
          <w:lang w:val="fr-CA"/>
        </w:rPr>
        <w:t>L’importance des statues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0868" w:rsidTr="00870868">
        <w:trPr>
          <w:trHeight w:val="450"/>
        </w:trPr>
        <w:tc>
          <w:tcPr>
            <w:tcW w:w="4675" w:type="dxa"/>
          </w:tcPr>
          <w:p w:rsidR="00870868" w:rsidRDefault="00870868" w:rsidP="00870868">
            <w:pPr>
              <w:rPr>
                <w:lang w:val="fr-CA"/>
              </w:rPr>
            </w:pPr>
            <w:r>
              <w:rPr>
                <w:lang w:val="fr-CA"/>
              </w:rPr>
              <w:t>Le but des statues</w:t>
            </w:r>
          </w:p>
        </w:tc>
        <w:tc>
          <w:tcPr>
            <w:tcW w:w="4675" w:type="dxa"/>
          </w:tcPr>
          <w:p w:rsidR="00870868" w:rsidRDefault="00870868" w:rsidP="00870868">
            <w:pPr>
              <w:rPr>
                <w:lang w:val="fr-CA"/>
              </w:rPr>
            </w:pPr>
            <w:r>
              <w:rPr>
                <w:lang w:val="fr-CA"/>
              </w:rPr>
              <w:t>Pour honorer les dieux et déesses</w:t>
            </w:r>
          </w:p>
        </w:tc>
      </w:tr>
      <w:tr w:rsidR="00870868" w:rsidTr="00870868">
        <w:tc>
          <w:tcPr>
            <w:tcW w:w="4675" w:type="dxa"/>
          </w:tcPr>
          <w:p w:rsidR="00870868" w:rsidRDefault="00870868" w:rsidP="00870868">
            <w:pPr>
              <w:rPr>
                <w:lang w:val="fr-CA"/>
              </w:rPr>
            </w:pPr>
            <w:r>
              <w:rPr>
                <w:lang w:val="fr-CA"/>
              </w:rPr>
              <w:t>L’endroit des statues</w:t>
            </w:r>
          </w:p>
        </w:tc>
        <w:tc>
          <w:tcPr>
            <w:tcW w:w="4675" w:type="dxa"/>
          </w:tcPr>
          <w:p w:rsidR="00870868" w:rsidRDefault="00870868" w:rsidP="00870868">
            <w:pPr>
              <w:rPr>
                <w:lang w:val="fr-CA"/>
              </w:rPr>
            </w:pPr>
            <w:r>
              <w:rPr>
                <w:lang w:val="fr-CA"/>
              </w:rPr>
              <w:t>Les temples</w:t>
            </w:r>
          </w:p>
        </w:tc>
      </w:tr>
    </w:tbl>
    <w:p w:rsidR="00870868" w:rsidRDefault="00870868" w:rsidP="00870868">
      <w:pPr>
        <w:pStyle w:val="Titre3"/>
        <w:rPr>
          <w:lang w:val="fr-CA"/>
        </w:rPr>
      </w:pPr>
    </w:p>
    <w:p w:rsidR="00D8274C" w:rsidRDefault="00D8274C" w:rsidP="00870868">
      <w:pPr>
        <w:pStyle w:val="Titre3"/>
        <w:rPr>
          <w:lang w:val="fr-CA"/>
        </w:rPr>
      </w:pPr>
      <w:r w:rsidRPr="00D8274C">
        <w:rPr>
          <w:lang w:val="fr-CA"/>
        </w:rPr>
        <w:t>Les temples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0868" w:rsidTr="00870868">
        <w:trPr>
          <w:trHeight w:val="423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Les temples</w:t>
            </w:r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Les foyers des dieux et déesses</w:t>
            </w:r>
          </w:p>
        </w:tc>
      </w:tr>
      <w:tr w:rsidR="00870868" w:rsidTr="00406C6B"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L’importance des temples</w:t>
            </w:r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Ils sont les besoins des dieux les plus importants</w:t>
            </w:r>
          </w:p>
        </w:tc>
      </w:tr>
    </w:tbl>
    <w:p w:rsidR="00D8274C" w:rsidRPr="00D8274C" w:rsidRDefault="00D8274C" w:rsidP="00870868">
      <w:pPr>
        <w:rPr>
          <w:lang w:val="fr-CA"/>
        </w:rPr>
      </w:pPr>
      <w:bookmarkStart w:id="0" w:name="_GoBack"/>
      <w:bookmarkEnd w:id="0"/>
    </w:p>
    <w:p w:rsidR="00D8274C" w:rsidRDefault="00D8274C" w:rsidP="00D8274C">
      <w:pPr>
        <w:pStyle w:val="Titre2"/>
        <w:rPr>
          <w:lang w:val="fr-CA"/>
        </w:rPr>
      </w:pPr>
      <w:r w:rsidRPr="00D8274C">
        <w:rPr>
          <w:lang w:val="fr-CA"/>
        </w:rPr>
        <w:t xml:space="preserve">Le </w:t>
      </w:r>
      <w:proofErr w:type="spellStart"/>
      <w:r w:rsidRPr="00D8274C">
        <w:rPr>
          <w:lang w:val="fr-CA"/>
        </w:rPr>
        <w:t>Moschophoros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0868" w:rsidTr="00BB0313">
        <w:trPr>
          <w:trHeight w:val="387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Le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Le porteur de veau</w:t>
            </w:r>
          </w:p>
        </w:tc>
      </w:tr>
      <w:tr w:rsidR="00870868" w:rsidTr="00BB0313">
        <w:trPr>
          <w:trHeight w:val="450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La date du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560 av. J-C</w:t>
            </w:r>
          </w:p>
        </w:tc>
      </w:tr>
      <w:tr w:rsidR="00870868" w:rsidTr="00BB0313">
        <w:trPr>
          <w:trHeight w:val="360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La taille du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1.65m de hauteur</w:t>
            </w:r>
          </w:p>
        </w:tc>
      </w:tr>
      <w:tr w:rsidR="00870868" w:rsidTr="00BB0313">
        <w:trPr>
          <w:trHeight w:val="720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L’endroit du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Trouvé dans L’Acropole en 1887. Aujourd’hui à Athènes</w:t>
            </w:r>
          </w:p>
        </w:tc>
      </w:tr>
      <w:tr w:rsidR="00870868" w:rsidTr="00BB0313">
        <w:trPr>
          <w:trHeight w:val="450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La matérielle du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La calcaire perméable</w:t>
            </w:r>
          </w:p>
        </w:tc>
      </w:tr>
      <w:tr w:rsidR="00870868" w:rsidTr="00BB0313">
        <w:trPr>
          <w:trHeight w:val="450"/>
        </w:trPr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L’homme du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Rhombos</w:t>
            </w:r>
            <w:proofErr w:type="spellEnd"/>
          </w:p>
        </w:tc>
      </w:tr>
      <w:tr w:rsidR="00870868" w:rsidTr="00406C6B"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Ce que le statue </w:t>
            </w:r>
            <w:proofErr w:type="spellStart"/>
            <w:r>
              <w:rPr>
                <w:lang w:val="fr-CA"/>
              </w:rPr>
              <w:t>Moschophoros</w:t>
            </w:r>
            <w:proofErr w:type="spellEnd"/>
            <w:r>
              <w:rPr>
                <w:lang w:val="fr-CA"/>
              </w:rPr>
              <w:t xml:space="preserve"> représente</w:t>
            </w:r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  <w:r>
              <w:rPr>
                <w:lang w:val="fr-CA"/>
              </w:rPr>
              <w:t>Un sacrifice pour le déesse Athéna</w:t>
            </w:r>
          </w:p>
        </w:tc>
      </w:tr>
      <w:tr w:rsidR="00870868" w:rsidTr="00406C6B"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870868" w:rsidRDefault="00870868" w:rsidP="00406C6B">
            <w:pPr>
              <w:rPr>
                <w:lang w:val="fr-CA"/>
              </w:rPr>
            </w:pPr>
          </w:p>
        </w:tc>
      </w:tr>
    </w:tbl>
    <w:p w:rsidR="00D8274C" w:rsidRPr="00D8274C" w:rsidRDefault="00D8274C" w:rsidP="00870868">
      <w:pPr>
        <w:rPr>
          <w:lang w:val="fr-CA"/>
        </w:rPr>
      </w:pPr>
      <w:r w:rsidRPr="00D8274C">
        <w:rPr>
          <w:lang w:val="fr-CA"/>
        </w:rPr>
        <w:t>C’</w:t>
      </w:r>
      <w:r>
        <w:rPr>
          <w:lang w:val="fr-CA"/>
        </w:rPr>
        <w:t>é</w:t>
      </w:r>
      <w:r w:rsidRPr="00D8274C">
        <w:rPr>
          <w:lang w:val="fr-CA"/>
        </w:rPr>
        <w:t>tai</w:t>
      </w:r>
      <w:r>
        <w:rPr>
          <w:lang w:val="fr-CA"/>
        </w:rPr>
        <w:t>t</w:t>
      </w:r>
      <w:r w:rsidRPr="00D8274C">
        <w:rPr>
          <w:lang w:val="fr-CA"/>
        </w:rPr>
        <w:t xml:space="preserve"> </w:t>
      </w:r>
      <w:r w:rsidRPr="00D8274C">
        <w:rPr>
          <w:lang w:val="fr-CA"/>
        </w:rPr>
        <w:t>très</w:t>
      </w:r>
      <w:r w:rsidRPr="00D8274C">
        <w:rPr>
          <w:lang w:val="fr-CA"/>
        </w:rPr>
        <w:t xml:space="preserve"> rare et important pour sacrifice un veau</w:t>
      </w:r>
      <w:r w:rsidR="00870868">
        <w:rPr>
          <w:lang w:val="fr-CA"/>
        </w:rPr>
        <w:t>.</w:t>
      </w:r>
    </w:p>
    <w:p w:rsidR="00D8274C" w:rsidRDefault="00D8274C" w:rsidP="00D8274C">
      <w:pPr>
        <w:pStyle w:val="Titre3"/>
        <w:rPr>
          <w:lang w:val="fr-CA"/>
        </w:rPr>
      </w:pPr>
      <w:r w:rsidRPr="00D8274C">
        <w:rPr>
          <w:lang w:val="fr-CA"/>
        </w:rPr>
        <w:t>Athéna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E05A4" w:rsidTr="00406C6B"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Athéna</w:t>
            </w:r>
          </w:p>
        </w:tc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Déesse importante de la sagesse, née de Zeus, sans une mère</w:t>
            </w:r>
          </w:p>
        </w:tc>
      </w:tr>
      <w:tr w:rsidR="007E05A4" w:rsidTr="00406C6B"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Adoration d’Athéna</w:t>
            </w:r>
          </w:p>
        </w:tc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Pour sa générosité et compassion</w:t>
            </w:r>
          </w:p>
        </w:tc>
      </w:tr>
    </w:tbl>
    <w:p w:rsidR="00D8274C" w:rsidRPr="00D8274C" w:rsidRDefault="00D8274C" w:rsidP="00D8274C">
      <w:pPr>
        <w:rPr>
          <w:lang w:val="fr-CA"/>
        </w:rPr>
      </w:pPr>
    </w:p>
    <w:p w:rsidR="00D8274C" w:rsidRDefault="00D8274C" w:rsidP="00D8274C">
      <w:pPr>
        <w:pStyle w:val="Titre2"/>
        <w:rPr>
          <w:lang w:val="fr-CA"/>
        </w:rPr>
      </w:pPr>
      <w:r w:rsidRPr="00D8274C">
        <w:rPr>
          <w:lang w:val="fr-CA"/>
        </w:rPr>
        <w:t xml:space="preserve">Le </w:t>
      </w:r>
      <w:proofErr w:type="spellStart"/>
      <w:r w:rsidRPr="00D8274C">
        <w:rPr>
          <w:lang w:val="fr-CA"/>
        </w:rPr>
        <w:t>Discobolus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E05A4" w:rsidTr="00406C6B"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Le </w:t>
            </w:r>
            <w:proofErr w:type="spellStart"/>
            <w:r>
              <w:rPr>
                <w:lang w:val="fr-CA"/>
              </w:rPr>
              <w:t>Discobolus</w:t>
            </w:r>
            <w:proofErr w:type="spellEnd"/>
          </w:p>
        </w:tc>
        <w:tc>
          <w:tcPr>
            <w:tcW w:w="4675" w:type="dxa"/>
          </w:tcPr>
          <w:p w:rsidR="007E05A4" w:rsidRDefault="007E05A4" w:rsidP="007E05A4">
            <w:pPr>
              <w:spacing w:after="160" w:line="259" w:lineRule="auto"/>
              <w:rPr>
                <w:lang w:val="fr-CA"/>
              </w:rPr>
            </w:pPr>
            <w:r>
              <w:rPr>
                <w:lang w:val="fr-CA"/>
              </w:rPr>
              <w:t>Statue très connue dans le monde ancien, c</w:t>
            </w:r>
            <w:r w:rsidR="00D8274C" w:rsidRPr="00D8274C">
              <w:rPr>
                <w:lang w:val="fr-CA"/>
              </w:rPr>
              <w:t xml:space="preserve">rée par le bronze par un homme </w:t>
            </w:r>
            <w:r w:rsidRPr="00D8274C">
              <w:rPr>
                <w:lang w:val="fr-CA"/>
              </w:rPr>
              <w:t>Athénien</w:t>
            </w:r>
            <w:r w:rsidR="00D8274C" w:rsidRPr="00D8274C">
              <w:rPr>
                <w:lang w:val="fr-CA"/>
              </w:rPr>
              <w:t xml:space="preserve"> qui </w:t>
            </w:r>
            <w:r w:rsidRPr="00D8274C">
              <w:rPr>
                <w:lang w:val="fr-CA"/>
              </w:rPr>
              <w:t>s’appelle</w:t>
            </w:r>
            <w:r w:rsidR="00D8274C" w:rsidRPr="00D8274C">
              <w:rPr>
                <w:lang w:val="fr-CA"/>
              </w:rPr>
              <w:t xml:space="preserve"> Myron</w:t>
            </w:r>
          </w:p>
        </w:tc>
      </w:tr>
      <w:tr w:rsidR="007E05A4" w:rsidTr="00406C6B"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La date du </w:t>
            </w:r>
            <w:proofErr w:type="spellStart"/>
            <w:r>
              <w:rPr>
                <w:lang w:val="fr-CA"/>
              </w:rPr>
              <w:t>Discobolus</w:t>
            </w:r>
            <w:proofErr w:type="spellEnd"/>
          </w:p>
        </w:tc>
        <w:tc>
          <w:tcPr>
            <w:tcW w:w="4675" w:type="dxa"/>
          </w:tcPr>
          <w:p w:rsidR="007E05A4" w:rsidRDefault="007E05A4" w:rsidP="007E05A4">
            <w:pPr>
              <w:rPr>
                <w:lang w:val="fr-CA"/>
              </w:rPr>
            </w:pPr>
            <w:r>
              <w:rPr>
                <w:lang w:val="fr-CA"/>
              </w:rPr>
              <w:t>460 av. J-C</w:t>
            </w:r>
          </w:p>
        </w:tc>
      </w:tr>
      <w:tr w:rsidR="007E05A4" w:rsidTr="00406C6B"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L’endroit du </w:t>
            </w:r>
            <w:proofErr w:type="spellStart"/>
            <w:r>
              <w:rPr>
                <w:lang w:val="fr-CA"/>
              </w:rPr>
              <w:t>Discobolus</w:t>
            </w:r>
            <w:proofErr w:type="spellEnd"/>
          </w:p>
        </w:tc>
        <w:tc>
          <w:tcPr>
            <w:tcW w:w="4675" w:type="dxa"/>
          </w:tcPr>
          <w:p w:rsidR="007E05A4" w:rsidRDefault="007E05A4" w:rsidP="007E05A4">
            <w:pPr>
              <w:rPr>
                <w:lang w:val="fr-CA"/>
              </w:rPr>
            </w:pPr>
            <w:r>
              <w:rPr>
                <w:lang w:val="fr-CA"/>
              </w:rPr>
              <w:t>Aujourd’hui dans le musée Brittan</w:t>
            </w:r>
          </w:p>
        </w:tc>
      </w:tr>
    </w:tbl>
    <w:p w:rsidR="00D8274C" w:rsidRPr="00D8274C" w:rsidRDefault="00D8274C" w:rsidP="007E05A4">
      <w:pPr>
        <w:rPr>
          <w:lang w:val="fr-CA"/>
        </w:rPr>
      </w:pPr>
    </w:p>
    <w:p w:rsidR="00D8274C" w:rsidRDefault="00D8274C" w:rsidP="00D8274C">
      <w:pPr>
        <w:pStyle w:val="Titre2"/>
        <w:rPr>
          <w:lang w:val="fr-CA"/>
        </w:rPr>
      </w:pPr>
      <w:r w:rsidRPr="00D8274C">
        <w:rPr>
          <w:lang w:val="fr-CA"/>
        </w:rPr>
        <w:t>Venus de Milo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E05A4" w:rsidTr="007E05A4">
        <w:trPr>
          <w:trHeight w:val="720"/>
        </w:trPr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Venus de Milo</w:t>
            </w:r>
          </w:p>
        </w:tc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Statue d’Aphrodite ou Amphitrite, crée par </w:t>
            </w:r>
            <w:proofErr w:type="spellStart"/>
            <w:r>
              <w:rPr>
                <w:lang w:val="fr-CA"/>
              </w:rPr>
              <w:t>Alexandros</w:t>
            </w:r>
            <w:proofErr w:type="spellEnd"/>
            <w:r>
              <w:rPr>
                <w:lang w:val="fr-CA"/>
              </w:rPr>
              <w:t xml:space="preserve"> de </w:t>
            </w:r>
            <w:proofErr w:type="spellStart"/>
            <w:r>
              <w:rPr>
                <w:lang w:val="fr-CA"/>
              </w:rPr>
              <w:t>Antioch</w:t>
            </w:r>
            <w:proofErr w:type="spellEnd"/>
            <w:r>
              <w:rPr>
                <w:lang w:val="fr-CA"/>
              </w:rPr>
              <w:t xml:space="preserve"> entre 130 et 100 av. J-C</w:t>
            </w:r>
          </w:p>
        </w:tc>
      </w:tr>
      <w:tr w:rsidR="007E05A4" w:rsidTr="007E05A4">
        <w:trPr>
          <w:trHeight w:val="387"/>
        </w:trPr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La taille de </w:t>
            </w:r>
            <w:proofErr w:type="spellStart"/>
            <w:r>
              <w:rPr>
                <w:lang w:val="fr-CA"/>
              </w:rPr>
              <w:t>Venus</w:t>
            </w:r>
            <w:proofErr w:type="spellEnd"/>
            <w:r>
              <w:rPr>
                <w:lang w:val="fr-CA"/>
              </w:rPr>
              <w:t xml:space="preserve"> de Milo</w:t>
            </w:r>
          </w:p>
        </w:tc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6 pieds et 8 pousses de hauteur.</w:t>
            </w:r>
          </w:p>
        </w:tc>
      </w:tr>
      <w:tr w:rsidR="007E05A4" w:rsidTr="007E05A4">
        <w:trPr>
          <w:trHeight w:val="405"/>
        </w:trPr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L’endroit de </w:t>
            </w:r>
            <w:proofErr w:type="spellStart"/>
            <w:r>
              <w:rPr>
                <w:lang w:val="fr-CA"/>
              </w:rPr>
              <w:t>Venus</w:t>
            </w:r>
            <w:proofErr w:type="spellEnd"/>
            <w:r>
              <w:rPr>
                <w:lang w:val="fr-CA"/>
              </w:rPr>
              <w:t xml:space="preserve"> de Milo</w:t>
            </w:r>
          </w:p>
        </w:tc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 xml:space="preserve">Le musée </w:t>
            </w:r>
            <w:proofErr w:type="spellStart"/>
            <w:r>
              <w:rPr>
                <w:lang w:val="fr-CA"/>
              </w:rPr>
              <w:t>Lauvre</w:t>
            </w:r>
            <w:proofErr w:type="spellEnd"/>
            <w:r>
              <w:rPr>
                <w:lang w:val="fr-CA"/>
              </w:rPr>
              <w:t xml:space="preserve"> à Paris</w:t>
            </w:r>
          </w:p>
        </w:tc>
      </w:tr>
      <w:tr w:rsidR="007E05A4" w:rsidTr="00406C6B"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Milos</w:t>
            </w:r>
          </w:p>
        </w:tc>
        <w:tc>
          <w:tcPr>
            <w:tcW w:w="4675" w:type="dxa"/>
          </w:tcPr>
          <w:p w:rsidR="007E05A4" w:rsidRDefault="007E05A4" w:rsidP="00406C6B">
            <w:pPr>
              <w:rPr>
                <w:lang w:val="fr-CA"/>
              </w:rPr>
            </w:pPr>
            <w:r>
              <w:rPr>
                <w:lang w:val="fr-CA"/>
              </w:rPr>
              <w:t>L’Île où qu’ils ont trouvé le statue Venus de Milo</w:t>
            </w:r>
          </w:p>
        </w:tc>
      </w:tr>
    </w:tbl>
    <w:p w:rsidR="00D8274C" w:rsidRPr="00D8274C" w:rsidRDefault="00D8274C" w:rsidP="00D8274C">
      <w:pPr>
        <w:rPr>
          <w:lang w:val="fr-CA"/>
        </w:rPr>
      </w:pPr>
    </w:p>
    <w:sectPr w:rsidR="00D8274C" w:rsidRPr="00D8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014182"/>
    <w:multiLevelType w:val="hybridMultilevel"/>
    <w:tmpl w:val="BE3E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105C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3E39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64D4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881E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5297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C0C1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D254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2284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14813DC9"/>
    <w:multiLevelType w:val="hybridMultilevel"/>
    <w:tmpl w:val="3098A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270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63A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483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448C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E672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A0EB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1CE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0062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1E956CB7"/>
    <w:multiLevelType w:val="hybridMultilevel"/>
    <w:tmpl w:val="F16673A4"/>
    <w:lvl w:ilvl="0" w:tplc="C19865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105C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3E39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64D4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881E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5297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C0C1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D254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2284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5E45A6A"/>
    <w:multiLevelType w:val="hybridMultilevel"/>
    <w:tmpl w:val="A9FCC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0B8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8E99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D665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38FD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08BE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F28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D20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2F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732678"/>
    <w:multiLevelType w:val="hybridMultilevel"/>
    <w:tmpl w:val="F1E2EF2C"/>
    <w:lvl w:ilvl="0" w:tplc="EAE6FD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E611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AC0A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3AD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BA44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367D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C83D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B28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60D4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81F347A"/>
    <w:multiLevelType w:val="hybridMultilevel"/>
    <w:tmpl w:val="C73CF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0E0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CE15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2657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E289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82BA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0E7C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1E8C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407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9F2314D"/>
    <w:multiLevelType w:val="hybridMultilevel"/>
    <w:tmpl w:val="2A04632E"/>
    <w:lvl w:ilvl="0" w:tplc="42BA27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60E0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CE15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2657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E289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82BA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0E7C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1E8C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407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9A92F18"/>
    <w:multiLevelType w:val="hybridMultilevel"/>
    <w:tmpl w:val="E8940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B2D4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BCA9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E86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4AD4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6244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764E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8430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254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D8A7FAC"/>
    <w:multiLevelType w:val="hybridMultilevel"/>
    <w:tmpl w:val="23EC5DAA"/>
    <w:lvl w:ilvl="0" w:tplc="DF5089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A0F8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2A10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C4C4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525D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BC0C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D0E8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FA27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DA74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D7A5BD2"/>
    <w:multiLevelType w:val="hybridMultilevel"/>
    <w:tmpl w:val="93080E28"/>
    <w:lvl w:ilvl="0" w:tplc="941A2F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3270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63A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483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448C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E672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A0EB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1CE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0062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4233A"/>
    <w:multiLevelType w:val="hybridMultilevel"/>
    <w:tmpl w:val="3A869348"/>
    <w:lvl w:ilvl="0" w:tplc="A2CCF6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B2D4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BCA9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E86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4AD4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6244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764E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8430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254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 w15:restartNumberingAfterBreak="0">
    <w:nsid w:val="71F04317"/>
    <w:multiLevelType w:val="hybridMultilevel"/>
    <w:tmpl w:val="1EE0F994"/>
    <w:lvl w:ilvl="0" w:tplc="3F6462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60B8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8E99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D665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38FD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08BE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F28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D20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2F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9" w15:restartNumberingAfterBreak="0">
    <w:nsid w:val="7B0E2DBB"/>
    <w:multiLevelType w:val="hybridMultilevel"/>
    <w:tmpl w:val="4A364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0F8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2A10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C4C4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525D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BC0C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D0E8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FA27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DA74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BC17548"/>
    <w:multiLevelType w:val="hybridMultilevel"/>
    <w:tmpl w:val="1D20BDC0"/>
    <w:lvl w:ilvl="0" w:tplc="0180EC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618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1043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C41D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08E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5CF4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705C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4699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7E84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F9143E6"/>
    <w:multiLevelType w:val="hybridMultilevel"/>
    <w:tmpl w:val="FEAA8260"/>
    <w:lvl w:ilvl="0" w:tplc="30409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5A20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05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24C0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12FA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4632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2C4D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BC74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7AE1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4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21"/>
  </w:num>
  <w:num w:numId="13">
    <w:abstractNumId w:val="8"/>
  </w:num>
  <w:num w:numId="14">
    <w:abstractNumId w:val="10"/>
  </w:num>
  <w:num w:numId="15">
    <w:abstractNumId w:val="5"/>
  </w:num>
  <w:num w:numId="16">
    <w:abstractNumId w:val="15"/>
  </w:num>
  <w:num w:numId="17">
    <w:abstractNumId w:val="20"/>
  </w:num>
  <w:num w:numId="18">
    <w:abstractNumId w:val="3"/>
  </w:num>
  <w:num w:numId="19">
    <w:abstractNumId w:val="6"/>
  </w:num>
  <w:num w:numId="20">
    <w:abstractNumId w:val="9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4C"/>
    <w:rsid w:val="001C5182"/>
    <w:rsid w:val="002245D9"/>
    <w:rsid w:val="00243D7F"/>
    <w:rsid w:val="00397D07"/>
    <w:rsid w:val="00754528"/>
    <w:rsid w:val="007A213E"/>
    <w:rsid w:val="007E05A4"/>
    <w:rsid w:val="00870868"/>
    <w:rsid w:val="008F16A3"/>
    <w:rsid w:val="00B35893"/>
    <w:rsid w:val="00B668D8"/>
    <w:rsid w:val="00BB0313"/>
    <w:rsid w:val="00C37CF6"/>
    <w:rsid w:val="00D37141"/>
    <w:rsid w:val="00D8274C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D861"/>
  <w15:chartTrackingRefBased/>
  <w15:docId w15:val="{A05192F0-9A3D-4A1E-915C-4174DD2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6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70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7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msc\Documents\Mod&#232;les%20Office%20personnalis&#233;s\Essay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Essay2</Template>
  <TotalTime>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2018-12-04T23:20:00Z</dcterms:created>
  <dcterms:modified xsi:type="dcterms:W3CDTF">2018-12-04T23:52:00Z</dcterms:modified>
</cp:coreProperties>
</file>