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85B2B" w14:textId="77777777" w:rsidR="003F473D" w:rsidRDefault="003F473D" w:rsidP="003F473D">
      <w:pPr>
        <w:pStyle w:val="Titre1"/>
        <w:rPr>
          <w:lang w:val="fr-CA"/>
        </w:rPr>
      </w:pPr>
      <w:r>
        <w:rPr>
          <w:lang w:val="fr-CA"/>
        </w:rPr>
        <w:t>La vraie reste de l’unité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473D" w14:paraId="1A348321" w14:textId="77777777" w:rsidTr="003F473D">
        <w:tc>
          <w:tcPr>
            <w:tcW w:w="4675" w:type="dxa"/>
          </w:tcPr>
          <w:p w14:paraId="66DE2D80" w14:textId="77777777" w:rsidR="003F473D" w:rsidRDefault="003F473D" w:rsidP="003F473D">
            <w:pPr>
              <w:rPr>
                <w:lang w:val="fr-CA"/>
              </w:rPr>
            </w:pPr>
            <w:r>
              <w:rPr>
                <w:lang w:val="fr-CA"/>
              </w:rPr>
              <w:t>Cités-États</w:t>
            </w:r>
          </w:p>
        </w:tc>
        <w:tc>
          <w:tcPr>
            <w:tcW w:w="4675" w:type="dxa"/>
          </w:tcPr>
          <w:p w14:paraId="74848022" w14:textId="77777777" w:rsidR="003F473D" w:rsidRDefault="003F473D" w:rsidP="003F473D">
            <w:pPr>
              <w:rPr>
                <w:lang w:val="fr-CA"/>
              </w:rPr>
            </w:pPr>
            <w:r>
              <w:rPr>
                <w:lang w:val="fr-CA"/>
              </w:rPr>
              <w:t>Des propres pays rivaux avec leur propres formes de gouvernement</w:t>
            </w:r>
          </w:p>
        </w:tc>
      </w:tr>
      <w:tr w:rsidR="003F473D" w14:paraId="1471F647" w14:textId="77777777" w:rsidTr="003F473D">
        <w:tc>
          <w:tcPr>
            <w:tcW w:w="4675" w:type="dxa"/>
          </w:tcPr>
          <w:p w14:paraId="6B973651" w14:textId="77777777" w:rsidR="003F473D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Les guerres médiques</w:t>
            </w:r>
          </w:p>
        </w:tc>
        <w:tc>
          <w:tcPr>
            <w:tcW w:w="4675" w:type="dxa"/>
          </w:tcPr>
          <w:p w14:paraId="230BBD82" w14:textId="77777777" w:rsidR="003F473D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Les guerres contre les Perses</w:t>
            </w:r>
          </w:p>
        </w:tc>
      </w:tr>
      <w:tr w:rsidR="00CA43A3" w14:paraId="27E6E4EC" w14:textId="77777777" w:rsidTr="003F473D">
        <w:tc>
          <w:tcPr>
            <w:tcW w:w="4675" w:type="dxa"/>
          </w:tcPr>
          <w:p w14:paraId="7301B14B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Mèdes</w:t>
            </w:r>
          </w:p>
        </w:tc>
        <w:tc>
          <w:tcPr>
            <w:tcW w:w="4675" w:type="dxa"/>
          </w:tcPr>
          <w:p w14:paraId="22FB9098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Un autre nom pour les Perses</w:t>
            </w:r>
          </w:p>
        </w:tc>
      </w:tr>
      <w:tr w:rsidR="00CA43A3" w14:paraId="5715E80B" w14:textId="77777777" w:rsidTr="003F473D">
        <w:tc>
          <w:tcPr>
            <w:tcW w:w="4675" w:type="dxa"/>
          </w:tcPr>
          <w:p w14:paraId="5FE8F312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Bataille de Marathon</w:t>
            </w:r>
          </w:p>
        </w:tc>
        <w:tc>
          <w:tcPr>
            <w:tcW w:w="4675" w:type="dxa"/>
          </w:tcPr>
          <w:p w14:paraId="06C1E25E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Bataille sur terre à 490 av. J-C</w:t>
            </w:r>
          </w:p>
        </w:tc>
      </w:tr>
      <w:tr w:rsidR="00CA43A3" w14:paraId="02E629B1" w14:textId="77777777" w:rsidTr="003F473D">
        <w:tc>
          <w:tcPr>
            <w:tcW w:w="4675" w:type="dxa"/>
          </w:tcPr>
          <w:p w14:paraId="7E73DB2A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Bataille de Salamine</w:t>
            </w:r>
          </w:p>
        </w:tc>
        <w:tc>
          <w:tcPr>
            <w:tcW w:w="4675" w:type="dxa"/>
          </w:tcPr>
          <w:p w14:paraId="3DABCD0C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Bataille à mer en 480 av. J-C</w:t>
            </w:r>
          </w:p>
        </w:tc>
      </w:tr>
      <w:tr w:rsidR="00CA43A3" w14:paraId="15D0A2FD" w14:textId="77777777" w:rsidTr="003F473D">
        <w:tc>
          <w:tcPr>
            <w:tcW w:w="4675" w:type="dxa"/>
          </w:tcPr>
          <w:p w14:paraId="52DA2718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Hoplites</w:t>
            </w:r>
          </w:p>
        </w:tc>
        <w:tc>
          <w:tcPr>
            <w:tcW w:w="4675" w:type="dxa"/>
          </w:tcPr>
          <w:p w14:paraId="161A9B9D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Soldats de l’armée athénienne recruté dans les classes moyennes de la population</w:t>
            </w:r>
          </w:p>
        </w:tc>
      </w:tr>
      <w:tr w:rsidR="00CA43A3" w14:paraId="0B01C81B" w14:textId="77777777" w:rsidTr="003F473D">
        <w:tc>
          <w:tcPr>
            <w:tcW w:w="4675" w:type="dxa"/>
          </w:tcPr>
          <w:p w14:paraId="00098C4C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Formation de phalange</w:t>
            </w:r>
          </w:p>
        </w:tc>
        <w:tc>
          <w:tcPr>
            <w:tcW w:w="4675" w:type="dxa"/>
          </w:tcPr>
          <w:p w14:paraId="0957DE8F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Avancent en lignes serrées et présentent à l’ennemi un mur de boucliers</w:t>
            </w:r>
          </w:p>
        </w:tc>
      </w:tr>
      <w:tr w:rsidR="00CA43A3" w14:paraId="0B29FD1D" w14:textId="77777777" w:rsidTr="003F473D">
        <w:tc>
          <w:tcPr>
            <w:tcW w:w="4675" w:type="dxa"/>
          </w:tcPr>
          <w:p w14:paraId="5E665EC2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Trières</w:t>
            </w:r>
          </w:p>
        </w:tc>
        <w:tc>
          <w:tcPr>
            <w:tcW w:w="4675" w:type="dxa"/>
          </w:tcPr>
          <w:p w14:paraId="184E33E8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Un bateau à guerre très puissant de l’Athènes</w:t>
            </w:r>
          </w:p>
        </w:tc>
      </w:tr>
      <w:tr w:rsidR="00CA43A3" w14:paraId="265DE0EE" w14:textId="77777777" w:rsidTr="003F473D">
        <w:tc>
          <w:tcPr>
            <w:tcW w:w="4675" w:type="dxa"/>
          </w:tcPr>
          <w:p w14:paraId="64DFECFE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La flotte athénien</w:t>
            </w:r>
          </w:p>
        </w:tc>
        <w:tc>
          <w:tcPr>
            <w:tcW w:w="4675" w:type="dxa"/>
          </w:tcPr>
          <w:p w14:paraId="7D93B399" w14:textId="77777777" w:rsidR="00CA43A3" w:rsidRDefault="00CA43A3" w:rsidP="003F473D">
            <w:pPr>
              <w:rPr>
                <w:lang w:val="fr-CA"/>
              </w:rPr>
            </w:pPr>
            <w:r>
              <w:rPr>
                <w:lang w:val="fr-CA"/>
              </w:rPr>
              <w:t>200 navires</w:t>
            </w:r>
          </w:p>
        </w:tc>
      </w:tr>
      <w:tr w:rsidR="00CA43A3" w14:paraId="1D78D9BA" w14:textId="77777777" w:rsidTr="003F473D">
        <w:tc>
          <w:tcPr>
            <w:tcW w:w="4675" w:type="dxa"/>
          </w:tcPr>
          <w:p w14:paraId="7A8AD71C" w14:textId="77777777" w:rsidR="00CA43A3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Athènes</w:t>
            </w:r>
          </w:p>
        </w:tc>
        <w:tc>
          <w:tcPr>
            <w:tcW w:w="4675" w:type="dxa"/>
          </w:tcPr>
          <w:p w14:paraId="3B6B4668" w14:textId="77777777" w:rsidR="00CA43A3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Une ville très puissante politiquement et militairement et le centre artistique et intellectuel du monde grec</w:t>
            </w:r>
          </w:p>
        </w:tc>
      </w:tr>
      <w:tr w:rsidR="006F643E" w14:paraId="493A7D29" w14:textId="77777777" w:rsidTr="003F473D">
        <w:tc>
          <w:tcPr>
            <w:tcW w:w="4675" w:type="dxa"/>
          </w:tcPr>
          <w:p w14:paraId="40457529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Acropole</w:t>
            </w:r>
          </w:p>
        </w:tc>
        <w:tc>
          <w:tcPr>
            <w:tcW w:w="4675" w:type="dxa"/>
          </w:tcPr>
          <w:p w14:paraId="43AC6F66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Une citadelle fortifiée</w:t>
            </w:r>
          </w:p>
        </w:tc>
      </w:tr>
      <w:tr w:rsidR="006F643E" w14:paraId="1815D4BE" w14:textId="77777777" w:rsidTr="003F473D">
        <w:tc>
          <w:tcPr>
            <w:tcW w:w="4675" w:type="dxa"/>
          </w:tcPr>
          <w:p w14:paraId="63E07751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Agora</w:t>
            </w:r>
          </w:p>
        </w:tc>
        <w:tc>
          <w:tcPr>
            <w:tcW w:w="4675" w:type="dxa"/>
          </w:tcPr>
          <w:p w14:paraId="354E4E12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Un marché à ciel ouvert</w:t>
            </w:r>
          </w:p>
        </w:tc>
      </w:tr>
      <w:tr w:rsidR="006F643E" w14:paraId="31286A98" w14:textId="77777777" w:rsidTr="003F473D">
        <w:tc>
          <w:tcPr>
            <w:tcW w:w="4675" w:type="dxa"/>
          </w:tcPr>
          <w:p w14:paraId="188F4C73" w14:textId="2DBA517A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Xerxès</w:t>
            </w:r>
          </w:p>
        </w:tc>
        <w:tc>
          <w:tcPr>
            <w:tcW w:w="4675" w:type="dxa"/>
          </w:tcPr>
          <w:p w14:paraId="4C749FEF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Chef des Perses</w:t>
            </w:r>
          </w:p>
        </w:tc>
      </w:tr>
      <w:tr w:rsidR="006F643E" w14:paraId="3589579C" w14:textId="77777777" w:rsidTr="003F473D">
        <w:tc>
          <w:tcPr>
            <w:tcW w:w="4675" w:type="dxa"/>
          </w:tcPr>
          <w:p w14:paraId="768E09BB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Ce qui rassemble une partie de notre gouvernement aujourd’hui</w:t>
            </w:r>
          </w:p>
        </w:tc>
        <w:tc>
          <w:tcPr>
            <w:tcW w:w="4675" w:type="dxa"/>
          </w:tcPr>
          <w:p w14:paraId="421833D5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Boulê</w:t>
            </w:r>
          </w:p>
        </w:tc>
      </w:tr>
      <w:tr w:rsidR="006F643E" w14:paraId="0CDF1798" w14:textId="77777777" w:rsidTr="003F473D">
        <w:tc>
          <w:tcPr>
            <w:tcW w:w="4675" w:type="dxa"/>
          </w:tcPr>
          <w:p w14:paraId="70F2BE5B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Asie Mineur</w:t>
            </w:r>
          </w:p>
        </w:tc>
        <w:tc>
          <w:tcPr>
            <w:tcW w:w="4675" w:type="dxa"/>
          </w:tcPr>
          <w:p w14:paraId="2B7D9C3A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Région à l’est d’Athènes et d’où vient les Perses</w:t>
            </w:r>
          </w:p>
        </w:tc>
      </w:tr>
      <w:tr w:rsidR="006F643E" w14:paraId="44DF6165" w14:textId="77777777" w:rsidTr="003F473D">
        <w:tc>
          <w:tcPr>
            <w:tcW w:w="4675" w:type="dxa"/>
          </w:tcPr>
          <w:p w14:paraId="6598D05F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Adriatique</w:t>
            </w:r>
          </w:p>
        </w:tc>
        <w:tc>
          <w:tcPr>
            <w:tcW w:w="4675" w:type="dxa"/>
          </w:tcPr>
          <w:p w14:paraId="327EC885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Mer à l’ouest de Grèce</w:t>
            </w:r>
          </w:p>
        </w:tc>
      </w:tr>
      <w:tr w:rsidR="006F643E" w14:paraId="0567F471" w14:textId="77777777" w:rsidTr="003F473D">
        <w:tc>
          <w:tcPr>
            <w:tcW w:w="4675" w:type="dxa"/>
          </w:tcPr>
          <w:p w14:paraId="48A839AE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Périclès</w:t>
            </w:r>
          </w:p>
        </w:tc>
        <w:tc>
          <w:tcPr>
            <w:tcW w:w="4675" w:type="dxa"/>
          </w:tcPr>
          <w:p w14:paraId="78B9A7D1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Stratège réélus 14 fois</w:t>
            </w:r>
          </w:p>
        </w:tc>
      </w:tr>
      <w:tr w:rsidR="006F643E" w14:paraId="4CDC079E" w14:textId="77777777" w:rsidTr="003F473D">
        <w:tc>
          <w:tcPr>
            <w:tcW w:w="4675" w:type="dxa"/>
          </w:tcPr>
          <w:p w14:paraId="00193BBE" w14:textId="77777777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>Sparte</w:t>
            </w:r>
          </w:p>
        </w:tc>
        <w:tc>
          <w:tcPr>
            <w:tcW w:w="4675" w:type="dxa"/>
          </w:tcPr>
          <w:p w14:paraId="63158D56" w14:textId="46A2A6D9" w:rsidR="006F643E" w:rsidRDefault="006F643E" w:rsidP="003F473D">
            <w:pPr>
              <w:rPr>
                <w:lang w:val="fr-CA"/>
              </w:rPr>
            </w:pPr>
            <w:r>
              <w:rPr>
                <w:lang w:val="fr-CA"/>
              </w:rPr>
              <w:t xml:space="preserve">Cité état à Péloponnèse des </w:t>
            </w:r>
            <w:r w:rsidR="0033466C">
              <w:rPr>
                <w:lang w:val="fr-CA"/>
              </w:rPr>
              <w:t>guerriers</w:t>
            </w:r>
            <w:bookmarkStart w:id="0" w:name="_GoBack"/>
            <w:bookmarkEnd w:id="0"/>
          </w:p>
        </w:tc>
      </w:tr>
    </w:tbl>
    <w:p w14:paraId="301D04AD" w14:textId="77777777" w:rsidR="003F473D" w:rsidRPr="003F473D" w:rsidRDefault="003F473D" w:rsidP="003F473D">
      <w:pPr>
        <w:rPr>
          <w:lang w:val="fr-CA"/>
        </w:rPr>
      </w:pPr>
    </w:p>
    <w:sectPr w:rsidR="003F473D" w:rsidRPr="003F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656509"/>
    <w:multiLevelType w:val="hybridMultilevel"/>
    <w:tmpl w:val="C36CBC06"/>
    <w:lvl w:ilvl="0" w:tplc="C6788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E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2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E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8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1F215969"/>
    <w:multiLevelType w:val="hybridMultilevel"/>
    <w:tmpl w:val="D5409914"/>
    <w:lvl w:ilvl="0" w:tplc="28B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C5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A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CC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1E5FF5"/>
    <w:multiLevelType w:val="hybridMultilevel"/>
    <w:tmpl w:val="ED28CA54"/>
    <w:lvl w:ilvl="0" w:tplc="7B94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4D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F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0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2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4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4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FB1AB6"/>
    <w:multiLevelType w:val="hybridMultilevel"/>
    <w:tmpl w:val="D05CDC3C"/>
    <w:lvl w:ilvl="0" w:tplc="8A0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68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C0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8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C0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C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716A53"/>
    <w:multiLevelType w:val="hybridMultilevel"/>
    <w:tmpl w:val="5EDED44C"/>
    <w:lvl w:ilvl="0" w:tplc="01EC2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8C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CF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4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E7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85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E2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ED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2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AE376CC"/>
    <w:multiLevelType w:val="hybridMultilevel"/>
    <w:tmpl w:val="6518AF40"/>
    <w:lvl w:ilvl="0" w:tplc="AA0C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8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0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D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E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8F2DF5"/>
    <w:multiLevelType w:val="hybridMultilevel"/>
    <w:tmpl w:val="82822A7E"/>
    <w:lvl w:ilvl="0" w:tplc="88B6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5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0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4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B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63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C0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A22233"/>
    <w:multiLevelType w:val="hybridMultilevel"/>
    <w:tmpl w:val="7310C9A4"/>
    <w:lvl w:ilvl="0" w:tplc="3146C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0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29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C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F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4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3B1682"/>
    <w:multiLevelType w:val="hybridMultilevel"/>
    <w:tmpl w:val="60DAF80C"/>
    <w:lvl w:ilvl="0" w:tplc="95E2A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B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E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F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8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2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B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E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0AA4790"/>
    <w:multiLevelType w:val="hybridMultilevel"/>
    <w:tmpl w:val="40AEB740"/>
    <w:lvl w:ilvl="0" w:tplc="B7D0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47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B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4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61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F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E1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>
    <w:nsid w:val="73AC5544"/>
    <w:multiLevelType w:val="hybridMultilevel"/>
    <w:tmpl w:val="A32EC1AC"/>
    <w:lvl w:ilvl="0" w:tplc="6348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4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6C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E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6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0E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E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2"/>
  </w:num>
  <w:num w:numId="16">
    <w:abstractNumId w:val="10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3D"/>
    <w:rsid w:val="00027340"/>
    <w:rsid w:val="00051535"/>
    <w:rsid w:val="001C5182"/>
    <w:rsid w:val="002245D9"/>
    <w:rsid w:val="00243D7F"/>
    <w:rsid w:val="00277553"/>
    <w:rsid w:val="0033466C"/>
    <w:rsid w:val="00397D07"/>
    <w:rsid w:val="003F473D"/>
    <w:rsid w:val="004A7FF5"/>
    <w:rsid w:val="00577307"/>
    <w:rsid w:val="006F643E"/>
    <w:rsid w:val="00754528"/>
    <w:rsid w:val="007A213E"/>
    <w:rsid w:val="007E64C4"/>
    <w:rsid w:val="007F3A7C"/>
    <w:rsid w:val="00896C57"/>
    <w:rsid w:val="008F16A3"/>
    <w:rsid w:val="00B35893"/>
    <w:rsid w:val="00B668D8"/>
    <w:rsid w:val="00C37CF6"/>
    <w:rsid w:val="00CA43A3"/>
    <w:rsid w:val="00D205B1"/>
    <w:rsid w:val="00D37141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D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/Library/Group%20Containers/UBF8T346G9.Office/User%20Content.localized/Templates.localized/Essa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Essay.dotx</Template>
  <TotalTime>12</TotalTime>
  <Pages>1</Pages>
  <Words>158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3</cp:revision>
  <dcterms:created xsi:type="dcterms:W3CDTF">2018-12-11T21:28:00Z</dcterms:created>
  <dcterms:modified xsi:type="dcterms:W3CDTF">2018-12-11T22:06:00Z</dcterms:modified>
</cp:coreProperties>
</file>